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C7" w:rsidRDefault="002769C7" w:rsidP="002769C7">
      <w:bookmarkStart w:id="0" w:name="_GoBack"/>
      <w:bookmarkEnd w:id="0"/>
      <w:r>
        <w:t>Fundamentos de Android</w:t>
      </w:r>
    </w:p>
    <w:p w:rsidR="002769C7" w:rsidRDefault="00E93894" w:rsidP="002769C7">
      <w:hyperlink r:id="rId4" w:history="1">
        <w:r w:rsidR="002769C7" w:rsidRPr="00301560">
          <w:rPr>
            <w:rStyle w:val="Hipervnculo"/>
          </w:rPr>
          <w:t>https://www.coursera.org/learn/fundamentos</w:t>
        </w:r>
      </w:hyperlink>
      <w:r w:rsidR="002769C7">
        <w:t xml:space="preserve"> </w:t>
      </w:r>
    </w:p>
    <w:p w:rsidR="002769C7" w:rsidRDefault="002769C7" w:rsidP="002769C7">
      <w:r>
        <w:t>En este curso se aprenderá a manipular herramientas que Android ofrec para desarrollar aplicaciones móviles, Además en este curso se manipularan particularidades de Android.</w:t>
      </w:r>
    </w:p>
    <w:p w:rsidR="002769C7" w:rsidRDefault="002769C7" w:rsidP="002769C7">
      <w:r>
        <w:t>Este curso abarca 5 semans de estudio y serian 1-3 hora/semana</w:t>
      </w:r>
    </w:p>
    <w:p w:rsidR="002769C7" w:rsidRDefault="002769C7" w:rsidP="002769C7"/>
    <w:p w:rsidR="002769C7" w:rsidRDefault="002769C7" w:rsidP="002769C7"/>
    <w:p w:rsidR="002769C7" w:rsidRPr="00181F8B" w:rsidRDefault="002769C7" w:rsidP="002769C7">
      <w:pPr>
        <w:rPr>
          <w:lang w:val="en-US"/>
        </w:rPr>
      </w:pPr>
      <w:r w:rsidRPr="00181F8B">
        <w:rPr>
          <w:lang w:val="en-US"/>
        </w:rPr>
        <w:t>Programming Mobile Applications for Android Handheld Systems: Part 1</w:t>
      </w:r>
    </w:p>
    <w:p w:rsidR="002769C7" w:rsidRDefault="00E93894" w:rsidP="002769C7">
      <w:pPr>
        <w:rPr>
          <w:lang w:val="en-US"/>
        </w:rPr>
      </w:pPr>
      <w:hyperlink r:id="rId5" w:history="1">
        <w:r w:rsidR="002769C7" w:rsidRPr="00181F8B">
          <w:rPr>
            <w:rStyle w:val="Hipervnculo"/>
            <w:lang w:val="en-US"/>
          </w:rPr>
          <w:t>https://www.coursera.org/learn/android-programming</w:t>
        </w:r>
      </w:hyperlink>
      <w:r w:rsidR="002769C7" w:rsidRPr="00181F8B">
        <w:rPr>
          <w:lang w:val="en-US"/>
        </w:rPr>
        <w:t xml:space="preserve"> </w:t>
      </w:r>
    </w:p>
    <w:p w:rsidR="002769C7" w:rsidRDefault="002769C7" w:rsidP="002769C7">
      <w:r w:rsidRPr="00181F8B">
        <w:t xml:space="preserve">Este curso enseña a el diseño e implementación de aplicaciones de </w:t>
      </w:r>
      <w:r>
        <w:t>Android</w:t>
      </w:r>
      <w:r w:rsidRPr="00181F8B">
        <w:t xml:space="preserve"> pa</w:t>
      </w:r>
      <w:r>
        <w:t>ra dispositivos móviles llendo en un aprendizaje progresivo</w:t>
      </w:r>
    </w:p>
    <w:p w:rsidR="002769C7" w:rsidRDefault="002769C7" w:rsidP="002769C7"/>
    <w:p w:rsidR="002769C7" w:rsidRDefault="002769C7" w:rsidP="002769C7"/>
    <w:p w:rsidR="00101101" w:rsidRDefault="00E93894"/>
    <w:sectPr w:rsidR="00101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94"/>
    <w:rsid w:val="000D4384"/>
    <w:rsid w:val="00166C94"/>
    <w:rsid w:val="002769C7"/>
    <w:rsid w:val="00E9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92BA4-7964-44F6-86A6-3E91B275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69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6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android-programming" TargetMode="External"/><Relationship Id="rId4" Type="http://schemas.openxmlformats.org/officeDocument/2006/relationships/hyperlink" Target="https://www.coursera.org/learn/fundamento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esktop\Cursos_gratuitos_5_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Cursos_gratuitos_5_2</Template>
  <TotalTime>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 merchente</dc:creator>
  <cp:keywords/>
  <dc:description/>
  <cp:lastModifiedBy>javier rodriguez merchente</cp:lastModifiedBy>
  <cp:revision>1</cp:revision>
  <dcterms:created xsi:type="dcterms:W3CDTF">2017-03-16T17:28:00Z</dcterms:created>
  <dcterms:modified xsi:type="dcterms:W3CDTF">2017-03-16T17:28:00Z</dcterms:modified>
</cp:coreProperties>
</file>